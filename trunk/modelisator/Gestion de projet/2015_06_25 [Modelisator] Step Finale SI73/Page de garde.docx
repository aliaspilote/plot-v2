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2A" w:rsidRDefault="007973E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800" behindDoc="0" locked="0" layoutInCell="1" allowOverlap="1" wp14:anchorId="1585E8F0" wp14:editId="4D460445">
            <wp:simplePos x="0" y="0"/>
            <wp:positionH relativeFrom="margin">
              <wp:posOffset>2667635</wp:posOffset>
            </wp:positionH>
            <wp:positionV relativeFrom="paragraph">
              <wp:posOffset>4157980</wp:posOffset>
            </wp:positionV>
            <wp:extent cx="1977390" cy="824865"/>
            <wp:effectExtent l="0" t="0" r="3810" b="0"/>
            <wp:wrapThrough wrapText="bothSides">
              <wp:wrapPolygon edited="0">
                <wp:start x="0" y="0"/>
                <wp:lineTo x="0" y="20952"/>
                <wp:lineTo x="21434" y="20952"/>
                <wp:lineTo x="21434" y="0"/>
                <wp:lineTo x="0" y="0"/>
              </wp:wrapPolygon>
            </wp:wrapThrough>
            <wp:docPr id="3" name="Image 3" descr="http://vletondo.e-monsite.com/medias/album/logo-ut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letondo.e-monsite.com/medias/album/logo-utb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EAC">
        <w:rPr>
          <w:noProof/>
        </w:rPr>
        <w:drawing>
          <wp:anchor distT="0" distB="0" distL="114300" distR="114300" simplePos="0" relativeHeight="251661824" behindDoc="0" locked="0" layoutInCell="1" allowOverlap="1" wp14:anchorId="75AECC3F" wp14:editId="4DDE7E67">
            <wp:simplePos x="0" y="0"/>
            <wp:positionH relativeFrom="margin">
              <wp:posOffset>313690</wp:posOffset>
            </wp:positionH>
            <wp:positionV relativeFrom="paragraph">
              <wp:posOffset>630582</wp:posOffset>
            </wp:positionV>
            <wp:extent cx="6689090" cy="3359150"/>
            <wp:effectExtent l="0" t="0" r="0" b="0"/>
            <wp:wrapNone/>
            <wp:docPr id="5" name="Image 5" descr="C:\Users\Quentin\Documents\Modelisator\Gestion de projet\2015_06_03 [Modelisator] Step 3\Logo Modelisator - G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entin\Documents\Modelisator\Gestion de projet\2015_06_03 [Modelisator] Step 3\Logo Modelisator - Gaz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49E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DCCE54" wp14:editId="16E423BE">
                <wp:simplePos x="0" y="0"/>
                <wp:positionH relativeFrom="page">
                  <wp:posOffset>148590</wp:posOffset>
                </wp:positionH>
                <wp:positionV relativeFrom="paragraph">
                  <wp:posOffset>5868256</wp:posOffset>
                </wp:positionV>
                <wp:extent cx="7255565" cy="1500505"/>
                <wp:effectExtent l="0" t="0" r="0" b="444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65" cy="150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784F87" w:rsidRDefault="00A149EE" w:rsidP="00BC664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  <w:t>RAPPORT DE FIN DE PROJET</w:t>
                            </w:r>
                          </w:p>
                          <w:p w:rsidR="006B445E" w:rsidRPr="00C20DFE" w:rsidRDefault="002539F6" w:rsidP="00BC664F">
                            <w:pPr>
                              <w:jc w:val="center"/>
                              <w:rPr>
                                <w:rFonts w:ascii="Segoe UI Black" w:hAnsi="Segoe UI Black" w:cs="Segoe UI Semibold"/>
                                <w:color w:val="1CBEAB"/>
                                <w:sz w:val="32"/>
                                <w:szCs w:val="38"/>
                              </w:rPr>
                            </w:pPr>
                            <w:r w:rsidRPr="00C20DFE">
                              <w:rPr>
                                <w:rFonts w:ascii="Segoe UI Black" w:hAnsi="Segoe UI Black" w:cs="Segoe UI Semibold"/>
                                <w:color w:val="1CBEAB"/>
                                <w:sz w:val="32"/>
                                <w:szCs w:val="38"/>
                              </w:rPr>
                              <w:t>Cédric ALLEMAND – Quentin BONICHOT</w:t>
                            </w:r>
                          </w:p>
                          <w:p w:rsidR="002539F6" w:rsidRPr="00C20DFE" w:rsidRDefault="002539F6" w:rsidP="00BC664F">
                            <w:pPr>
                              <w:jc w:val="center"/>
                              <w:rPr>
                                <w:rFonts w:ascii="Segoe UI Black" w:hAnsi="Segoe UI Black" w:cs="Segoe UI Semibold"/>
                                <w:color w:val="1CBEAB"/>
                                <w:sz w:val="32"/>
                                <w:szCs w:val="38"/>
                              </w:rPr>
                            </w:pPr>
                            <w:r w:rsidRPr="00C20DFE">
                              <w:rPr>
                                <w:rFonts w:ascii="Segoe UI Black" w:hAnsi="Segoe UI Black" w:cs="Segoe UI Semibold"/>
                                <w:color w:val="1CBEAB"/>
                                <w:sz w:val="32"/>
                                <w:szCs w:val="38"/>
                              </w:rPr>
                              <w:t xml:space="preserve">Omar LATRECHE – </w:t>
                            </w:r>
                            <w:proofErr w:type="spellStart"/>
                            <w:r w:rsidRPr="00C20DFE">
                              <w:rPr>
                                <w:rFonts w:ascii="Segoe UI Black" w:hAnsi="Segoe UI Black" w:cs="Segoe UI Semibold"/>
                                <w:color w:val="1CBEAB"/>
                                <w:sz w:val="32"/>
                                <w:szCs w:val="38"/>
                              </w:rPr>
                              <w:t>Taha</w:t>
                            </w:r>
                            <w:proofErr w:type="spellEnd"/>
                            <w:r w:rsidRPr="00C20DFE">
                              <w:rPr>
                                <w:rFonts w:ascii="Segoe UI Black" w:hAnsi="Segoe UI Black" w:cs="Segoe UI Semibold"/>
                                <w:color w:val="1CBEAB"/>
                                <w:sz w:val="32"/>
                                <w:szCs w:val="38"/>
                              </w:rPr>
                              <w:t xml:space="preserve"> MERRRIKA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CCE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.7pt;margin-top:462.05pt;width:571.3pt;height:118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" filled="f" stroked="f">
                <v:textbox>
                  <w:txbxContent>
                    <w:p w:rsidR="006B445E" w:rsidRPr="00784F87" w:rsidRDefault="00A149EE" w:rsidP="00BC664F">
                      <w:pPr>
                        <w:jc w:val="center"/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  <w:t>RAPPORT DE FIN DE PROJET</w:t>
                      </w:r>
                    </w:p>
                    <w:p w:rsidR="006B445E" w:rsidRPr="00C20DFE" w:rsidRDefault="002539F6" w:rsidP="00BC664F">
                      <w:pPr>
                        <w:jc w:val="center"/>
                        <w:rPr>
                          <w:rFonts w:ascii="Segoe UI Black" w:hAnsi="Segoe UI Black" w:cs="Segoe UI Semibold"/>
                          <w:color w:val="1CBEAB"/>
                          <w:sz w:val="32"/>
                          <w:szCs w:val="38"/>
                        </w:rPr>
                      </w:pPr>
                      <w:r w:rsidRPr="00C20DFE">
                        <w:rPr>
                          <w:rFonts w:ascii="Segoe UI Black" w:hAnsi="Segoe UI Black" w:cs="Segoe UI Semibold"/>
                          <w:color w:val="1CBEAB"/>
                          <w:sz w:val="32"/>
                          <w:szCs w:val="38"/>
                        </w:rPr>
                        <w:t>Cédric ALLEMAND – Quentin BONICHOT</w:t>
                      </w:r>
                    </w:p>
                    <w:p w:rsidR="002539F6" w:rsidRPr="00C20DFE" w:rsidRDefault="002539F6" w:rsidP="00BC664F">
                      <w:pPr>
                        <w:jc w:val="center"/>
                        <w:rPr>
                          <w:rFonts w:ascii="Segoe UI Black" w:hAnsi="Segoe UI Black" w:cs="Segoe UI Semibold"/>
                          <w:color w:val="1CBEAB"/>
                          <w:sz w:val="32"/>
                          <w:szCs w:val="38"/>
                        </w:rPr>
                      </w:pPr>
                      <w:r w:rsidRPr="00C20DFE">
                        <w:rPr>
                          <w:rFonts w:ascii="Segoe UI Black" w:hAnsi="Segoe UI Black" w:cs="Segoe UI Semibold"/>
                          <w:color w:val="1CBEAB"/>
                          <w:sz w:val="32"/>
                          <w:szCs w:val="38"/>
                        </w:rPr>
                        <w:t xml:space="preserve">Omar LATRECHE – </w:t>
                      </w:r>
                      <w:proofErr w:type="spellStart"/>
                      <w:r w:rsidRPr="00C20DFE">
                        <w:rPr>
                          <w:rFonts w:ascii="Segoe UI Black" w:hAnsi="Segoe UI Black" w:cs="Segoe UI Semibold"/>
                          <w:color w:val="1CBEAB"/>
                          <w:sz w:val="32"/>
                          <w:szCs w:val="38"/>
                        </w:rPr>
                        <w:t>Taha</w:t>
                      </w:r>
                      <w:proofErr w:type="spellEnd"/>
                      <w:r w:rsidRPr="00C20DFE">
                        <w:rPr>
                          <w:rFonts w:ascii="Segoe UI Black" w:hAnsi="Segoe UI Black" w:cs="Segoe UI Semibold"/>
                          <w:color w:val="1CBEAB"/>
                          <w:sz w:val="32"/>
                          <w:szCs w:val="38"/>
                        </w:rPr>
                        <w:t xml:space="preserve"> MERRRIKA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664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B18C1B" wp14:editId="0858ED8F">
                <wp:simplePos x="0" y="0"/>
                <wp:positionH relativeFrom="margin">
                  <wp:align>center</wp:align>
                </wp:positionH>
                <wp:positionV relativeFrom="paragraph">
                  <wp:posOffset>8314082</wp:posOffset>
                </wp:positionV>
                <wp:extent cx="6271260" cy="596348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596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316" w:rsidRDefault="002539F6" w:rsidP="00BC664F">
                            <w:pPr>
                              <w:jc w:val="center"/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 xml:space="preserve">Encadré par M. BOUJEDLI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>Said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 xml:space="preserve"> et M. FOUGERES Alain-Jérôme</w:t>
                            </w:r>
                          </w:p>
                          <w:p w:rsidR="00BC664F" w:rsidRPr="00BC664F" w:rsidRDefault="00BC664F" w:rsidP="00BC664F">
                            <w:pPr>
                              <w:jc w:val="center"/>
                              <w:rPr>
                                <w:rFonts w:ascii="Segoe UI" w:hAnsi="Segoe UI" w:cs="Segoe UI"/>
                                <w:color w:val="4F81BD" w:themeColor="accent1"/>
                                <w:sz w:val="30"/>
                                <w:szCs w:val="30"/>
                              </w:rPr>
                            </w:pPr>
                            <w:r w:rsidRPr="00BC664F">
                              <w:rPr>
                                <w:rFonts w:ascii="Segoe UI" w:hAnsi="Segoe UI" w:cs="Segoe UI"/>
                                <w:color w:val="4F81BD" w:themeColor="accent1"/>
                                <w:sz w:val="30"/>
                                <w:szCs w:val="30"/>
                              </w:rPr>
                              <w:t>Année universitaire 2014-2015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8C1B" id="Zone de texte 4" o:spid="_x0000_s1027" type="#_x0000_t202" style="position:absolute;margin-left:0;margin-top:654.65pt;width:493.8pt;height:46.9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" filled="f" stroked="f">
                <v:textbox>
                  <w:txbxContent>
                    <w:p w:rsidR="00AF3316" w:rsidRDefault="002539F6" w:rsidP="00BC664F">
                      <w:pPr>
                        <w:jc w:val="center"/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</w:pPr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 xml:space="preserve">Encadré par M. BOUJEDLI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>Said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 xml:space="preserve"> et M. FOUGERES Alain-Jérôme</w:t>
                      </w:r>
                    </w:p>
                    <w:p w:rsidR="00BC664F" w:rsidRPr="00BC664F" w:rsidRDefault="00BC664F" w:rsidP="00BC664F">
                      <w:pPr>
                        <w:jc w:val="center"/>
                        <w:rPr>
                          <w:rFonts w:ascii="Segoe UI" w:hAnsi="Segoe UI" w:cs="Segoe UI"/>
                          <w:color w:val="4F81BD" w:themeColor="accent1"/>
                          <w:sz w:val="30"/>
                          <w:szCs w:val="30"/>
                        </w:rPr>
                      </w:pPr>
                      <w:r w:rsidRPr="00BC664F">
                        <w:rPr>
                          <w:rFonts w:ascii="Segoe UI" w:hAnsi="Segoe UI" w:cs="Segoe UI"/>
                          <w:color w:val="4F81BD" w:themeColor="accent1"/>
                          <w:sz w:val="30"/>
                          <w:szCs w:val="30"/>
                        </w:rPr>
                        <w:t>Année universitaire 2014-2015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332A" w:rsidSect="00DE4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AF7" w:rsidRDefault="004A0AF7" w:rsidP="00307692">
      <w:r>
        <w:separator/>
      </w:r>
    </w:p>
  </w:endnote>
  <w:endnote w:type="continuationSeparator" w:id="0">
    <w:p w:rsidR="004A0AF7" w:rsidRDefault="004A0AF7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AF7" w:rsidRDefault="004A0AF7" w:rsidP="00307692">
      <w:r>
        <w:separator/>
      </w:r>
    </w:p>
  </w:footnote>
  <w:footnote w:type="continuationSeparator" w:id="0">
    <w:p w:rsidR="004A0AF7" w:rsidRDefault="004A0AF7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F6"/>
    <w:rsid w:val="000053BF"/>
    <w:rsid w:val="00022884"/>
    <w:rsid w:val="000326C5"/>
    <w:rsid w:val="00044E4F"/>
    <w:rsid w:val="00082E17"/>
    <w:rsid w:val="000861DC"/>
    <w:rsid w:val="000E3268"/>
    <w:rsid w:val="00154F18"/>
    <w:rsid w:val="001730CA"/>
    <w:rsid w:val="001A02BE"/>
    <w:rsid w:val="00202362"/>
    <w:rsid w:val="002534DD"/>
    <w:rsid w:val="002539F6"/>
    <w:rsid w:val="00255463"/>
    <w:rsid w:val="002A724D"/>
    <w:rsid w:val="002E4EAC"/>
    <w:rsid w:val="00307692"/>
    <w:rsid w:val="00327748"/>
    <w:rsid w:val="0035101B"/>
    <w:rsid w:val="00364ADF"/>
    <w:rsid w:val="003874D9"/>
    <w:rsid w:val="003B5121"/>
    <w:rsid w:val="00472FC1"/>
    <w:rsid w:val="004A0AF7"/>
    <w:rsid w:val="00552A23"/>
    <w:rsid w:val="0058332A"/>
    <w:rsid w:val="0065536C"/>
    <w:rsid w:val="006B445E"/>
    <w:rsid w:val="007113F3"/>
    <w:rsid w:val="00726528"/>
    <w:rsid w:val="007551C4"/>
    <w:rsid w:val="00784F87"/>
    <w:rsid w:val="007973E5"/>
    <w:rsid w:val="007975A2"/>
    <w:rsid w:val="007D0642"/>
    <w:rsid w:val="0087101A"/>
    <w:rsid w:val="00901EB1"/>
    <w:rsid w:val="00907377"/>
    <w:rsid w:val="00980171"/>
    <w:rsid w:val="00994907"/>
    <w:rsid w:val="00A149EE"/>
    <w:rsid w:val="00A646C3"/>
    <w:rsid w:val="00A74D64"/>
    <w:rsid w:val="00AA04D5"/>
    <w:rsid w:val="00AA68A8"/>
    <w:rsid w:val="00AC0341"/>
    <w:rsid w:val="00AF3316"/>
    <w:rsid w:val="00AF7742"/>
    <w:rsid w:val="00B3766B"/>
    <w:rsid w:val="00B95C66"/>
    <w:rsid w:val="00BC664F"/>
    <w:rsid w:val="00BD6711"/>
    <w:rsid w:val="00BF0E26"/>
    <w:rsid w:val="00C20DFE"/>
    <w:rsid w:val="00C57FC3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CD2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ntin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F8BE-089D-4A2C-8E82-417198F11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103F74-876E-49F6-8BEE-5FB8BFB3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2015-06-25T19:22:00Z</dcterms:created>
  <dcterms:modified xsi:type="dcterms:W3CDTF">2015-06-25T19:30:00Z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</Properties>
</file>